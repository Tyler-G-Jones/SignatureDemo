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B12E5" w14:textId="205DF49D" w:rsidR="00FB220F" w:rsidRPr="00FB220F" w:rsidRDefault="00FB220F" w:rsidP="00FB220F">
      <w:pPr>
        <w:jc w:val="center"/>
        <w:rPr>
          <w:sz w:val="40"/>
          <w:szCs w:val="40"/>
        </w:rPr>
      </w:pPr>
      <w:r w:rsidRPr="00FB220F">
        <w:rPr>
          <w:sz w:val="40"/>
          <w:szCs w:val="40"/>
        </w:rPr>
        <w:t>Evoqua Signature</w:t>
      </w:r>
    </w:p>
    <w:p w14:paraId="4F7DE494" w14:textId="4E974C95" w:rsidR="00FB220F" w:rsidRDefault="00FB220F" w:rsidP="00FB220F">
      <w:pPr>
        <w:jc w:val="left"/>
        <w:rPr>
          <w:rFonts w:ascii="Arial" w:hAnsi="Arial" w:cs="Arial"/>
          <w:sz w:val="24"/>
          <w:szCs w:val="24"/>
        </w:rPr>
      </w:pPr>
    </w:p>
    <w:p w14:paraId="1D61D18A" w14:textId="4CB053B4" w:rsidR="00FB220F" w:rsidRDefault="00FB220F" w:rsidP="00FB220F">
      <w:pPr>
        <w:jc w:val="left"/>
        <w:rPr>
          <w:rFonts w:ascii="Arial" w:hAnsi="Arial" w:cs="Arial"/>
          <w:sz w:val="24"/>
          <w:szCs w:val="24"/>
        </w:rPr>
      </w:pPr>
    </w:p>
    <w:p w14:paraId="0DCC75EB" w14:textId="5CA444D8" w:rsidR="00FB220F" w:rsidRPr="00FB220F" w:rsidRDefault="00FB220F" w:rsidP="00FB220F">
      <w:pPr>
        <w:jc w:val="left"/>
        <w:rPr>
          <w:rFonts w:ascii="Arial" w:hAnsi="Arial" w:cs="Arial"/>
          <w:sz w:val="20"/>
          <w:szCs w:val="20"/>
        </w:rPr>
      </w:pPr>
      <w:r w:rsidRPr="00FB220F">
        <w:rPr>
          <w:rFonts w:ascii="Arial" w:hAnsi="Arial" w:cs="Arial"/>
          <w:b/>
          <w:bCs/>
        </w:rPr>
        <w:t>{</w:t>
      </w:r>
      <w:proofErr w:type="spellStart"/>
      <w:r w:rsidRPr="00FB220F">
        <w:rPr>
          <w:rFonts w:ascii="Arial" w:hAnsi="Arial" w:cs="Arial"/>
          <w:b/>
          <w:bCs/>
        </w:rPr>
        <w:t>SName</w:t>
      </w:r>
      <w:proofErr w:type="spellEnd"/>
      <w:r w:rsidRPr="00FB220F">
        <w:rPr>
          <w:rFonts w:ascii="Arial" w:hAnsi="Arial" w:cs="Arial"/>
          <w:b/>
          <w:bCs/>
        </w:rPr>
        <w:t>}</w:t>
      </w:r>
      <w:r w:rsidRPr="00FB220F">
        <w:rPr>
          <w:rFonts w:ascii="Arial" w:hAnsi="Arial" w:cs="Arial"/>
        </w:rPr>
        <w:br/>
        <w:t>{</w:t>
      </w:r>
      <w:proofErr w:type="spellStart"/>
      <w:r w:rsidRPr="00FB220F">
        <w:rPr>
          <w:rFonts w:ascii="Arial" w:hAnsi="Arial" w:cs="Arial"/>
        </w:rPr>
        <w:t>STitle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sz w:val="20"/>
          <w:szCs w:val="20"/>
        </w:rPr>
        <w:t>Evoqua Water Technologies LLC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N19W23993 Ridgeview Pkwy, Suite 200</w:t>
      </w:r>
      <w:r>
        <w:rPr>
          <w:rFonts w:ascii="Arial" w:hAnsi="Arial" w:cs="Arial"/>
          <w:sz w:val="20"/>
          <w:szCs w:val="20"/>
        </w:rPr>
        <w:br/>
        <w:t>Waukesha, WI 53188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0E0067">
        <w:rPr>
          <w:rFonts w:ascii="Arial" w:hAnsi="Arial" w:cs="Arial"/>
          <w:sz w:val="20"/>
          <w:szCs w:val="20"/>
        </w:rPr>
        <w:t>{#SPhones}</w:t>
      </w:r>
      <w:r w:rsidR="000E0067">
        <w:rPr>
          <w:rFonts w:ascii="Arial" w:hAnsi="Arial" w:cs="Arial"/>
          <w:sz w:val="20"/>
          <w:szCs w:val="20"/>
        </w:rPr>
        <w:br/>
        <w:t>{</w:t>
      </w:r>
      <w:proofErr w:type="spellStart"/>
      <w:r w:rsidR="000E0067">
        <w:rPr>
          <w:rFonts w:ascii="Arial" w:hAnsi="Arial" w:cs="Arial"/>
          <w:sz w:val="20"/>
          <w:szCs w:val="20"/>
        </w:rPr>
        <w:t>SPNum</w:t>
      </w:r>
      <w:proofErr w:type="spellEnd"/>
      <w:r w:rsidR="000E0067">
        <w:rPr>
          <w:rFonts w:ascii="Arial" w:hAnsi="Arial" w:cs="Arial"/>
          <w:sz w:val="20"/>
          <w:szCs w:val="20"/>
        </w:rPr>
        <w:t>}</w:t>
      </w:r>
      <w:r w:rsidR="000E0067">
        <w:rPr>
          <w:rFonts w:ascii="Arial" w:hAnsi="Arial" w:cs="Arial"/>
          <w:sz w:val="20"/>
          <w:szCs w:val="20"/>
        </w:rPr>
        <w:br/>
        <w:t>{/</w:t>
      </w:r>
      <w:proofErr w:type="spellStart"/>
      <w:r w:rsidR="000E0067">
        <w:rPr>
          <w:rFonts w:ascii="Arial" w:hAnsi="Arial" w:cs="Arial"/>
          <w:sz w:val="20"/>
          <w:szCs w:val="20"/>
        </w:rPr>
        <w:t>SPhones</w:t>
      </w:r>
      <w:proofErr w:type="spellEnd"/>
      <w:r w:rsidR="000E0067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  <w:t>{</w:t>
      </w:r>
      <w:proofErr w:type="spellStart"/>
      <w:r>
        <w:rPr>
          <w:rFonts w:ascii="Arial" w:hAnsi="Arial" w:cs="Arial"/>
          <w:sz w:val="20"/>
          <w:szCs w:val="20"/>
        </w:rPr>
        <w:t>SEmail</w:t>
      </w:r>
      <w:proofErr w:type="spellEnd"/>
      <w:r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www.evoqua.com</w:t>
      </w:r>
    </w:p>
    <w:sectPr w:rsidR="00FB220F" w:rsidRPr="00FB220F" w:rsidSect="005541F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1440" w:right="28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E16D4" w14:textId="77777777" w:rsidR="000A70C7" w:rsidRDefault="000A70C7">
      <w:r>
        <w:separator/>
      </w:r>
    </w:p>
  </w:endnote>
  <w:endnote w:type="continuationSeparator" w:id="0">
    <w:p w14:paraId="7670F2FA" w14:textId="77777777" w:rsidR="000A70C7" w:rsidRDefault="000A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6F72B" w14:textId="77777777" w:rsidR="001E64DC" w:rsidRDefault="00E35AC7" w:rsidP="005720B0">
    <w:pPr>
      <w:pStyle w:val="FooterContactText"/>
      <w:ind w:right="-720"/>
      <w:jc w:val="right"/>
    </w:pPr>
    <w:r>
      <w:rPr>
        <w:noProof/>
      </w:rPr>
      <w:drawing>
        <wp:anchor distT="0" distB="0" distL="0" distR="0" simplePos="0" relativeHeight="251658752" behindDoc="0" locked="0" layoutInCell="1" allowOverlap="1" wp14:anchorId="431880D0" wp14:editId="1E12858E">
          <wp:simplePos x="0" y="0"/>
          <wp:positionH relativeFrom="column">
            <wp:posOffset>5616575</wp:posOffset>
          </wp:positionH>
          <wp:positionV relativeFrom="paragraph">
            <wp:posOffset>39370</wp:posOffset>
          </wp:positionV>
          <wp:extent cx="779780" cy="63500"/>
          <wp:effectExtent l="0" t="0" r="1270" b="0"/>
          <wp:wrapSquare wrapText="bothSides"/>
          <wp:docPr id="10" name="Picture 8" descr="Description: EvoquaUR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EvoquaUR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6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C509C1" w14:textId="77777777" w:rsidR="00F60D1E" w:rsidRDefault="00F60D1E" w:rsidP="001E64DC">
    <w:pPr>
      <w:pStyle w:val="FooterContactText"/>
      <w:spacing w:before="120"/>
      <w:ind w:right="-720"/>
      <w:jc w:val="right"/>
    </w:pPr>
    <w:r>
      <w:t xml:space="preserve">Page </w:t>
    </w:r>
    <w:r w:rsidR="008A11C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A11CF">
      <w:rPr>
        <w:rStyle w:val="PageNumber"/>
      </w:rPr>
      <w:fldChar w:fldCharType="separate"/>
    </w:r>
    <w:r w:rsidR="00126841">
      <w:rPr>
        <w:rStyle w:val="PageNumber"/>
        <w:noProof/>
      </w:rPr>
      <w:t>2</w:t>
    </w:r>
    <w:r w:rsidR="008A11CF">
      <w:rPr>
        <w:rStyle w:val="PageNumber"/>
      </w:rPr>
      <w:fldChar w:fldCharType="end"/>
    </w:r>
    <w:r>
      <w:rPr>
        <w:rStyle w:val="PageNumber"/>
      </w:rPr>
      <w:t xml:space="preserve"> of </w:t>
    </w:r>
    <w:r w:rsidR="008A11CF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A11CF">
      <w:rPr>
        <w:rStyle w:val="PageNumber"/>
      </w:rPr>
      <w:fldChar w:fldCharType="separate"/>
    </w:r>
    <w:r w:rsidR="00126841">
      <w:rPr>
        <w:rStyle w:val="PageNumber"/>
        <w:noProof/>
      </w:rPr>
      <w:t>2</w:t>
    </w:r>
    <w:r w:rsidR="008A11CF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92" w:type="dxa"/>
      <w:tblInd w:w="-612" w:type="dxa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780"/>
      <w:gridCol w:w="3600"/>
      <w:gridCol w:w="3312"/>
    </w:tblGrid>
    <w:tr w:rsidR="00F60D1E" w:rsidRPr="00832429" w14:paraId="556D90DF" w14:textId="77777777" w:rsidTr="00832429">
      <w:tc>
        <w:tcPr>
          <w:tcW w:w="3780" w:type="dxa"/>
          <w:shd w:val="clear" w:color="auto" w:fill="auto"/>
          <w:vAlign w:val="bottom"/>
        </w:tcPr>
        <w:p w14:paraId="69B9E733" w14:textId="77777777" w:rsidR="004A0F95" w:rsidRDefault="004A0F95" w:rsidP="004A0F95">
          <w:pPr>
            <w:pStyle w:val="FooterContactText"/>
          </w:pPr>
          <w:r>
            <w:t>N19W23993 Ridgeview Pkwy, Suite 200</w:t>
          </w:r>
        </w:p>
        <w:p w14:paraId="1BE77848" w14:textId="77777777" w:rsidR="00F60D1E" w:rsidRPr="00832429" w:rsidRDefault="004A0F95" w:rsidP="004A0F95">
          <w:pPr>
            <w:pStyle w:val="FooterContactText"/>
          </w:pPr>
          <w:r>
            <w:t xml:space="preserve">Waukesha, WI 53188  </w:t>
          </w:r>
        </w:p>
      </w:tc>
      <w:tc>
        <w:tcPr>
          <w:tcW w:w="3600" w:type="dxa"/>
          <w:shd w:val="clear" w:color="auto" w:fill="auto"/>
          <w:vAlign w:val="bottom"/>
        </w:tcPr>
        <w:p w14:paraId="19FE1316" w14:textId="77777777" w:rsidR="00F60D1E" w:rsidRPr="00832429" w:rsidRDefault="00B214D7" w:rsidP="00692933">
          <w:pPr>
            <w:pStyle w:val="FooterContactText"/>
          </w:pPr>
          <w:r>
            <w:t xml:space="preserve">Tel: +1 </w:t>
          </w:r>
          <w:r w:rsidRPr="00B214D7">
            <w:t>(262) 547-0141</w:t>
          </w:r>
        </w:p>
        <w:p w14:paraId="432EFDEC" w14:textId="77777777" w:rsidR="00F60D1E" w:rsidRPr="00832429" w:rsidRDefault="00B214D7" w:rsidP="00692933">
          <w:pPr>
            <w:pStyle w:val="FooterContactText"/>
          </w:pPr>
          <w:r>
            <w:t>Fax: +1 (262) 521-8249</w:t>
          </w:r>
        </w:p>
      </w:tc>
      <w:tc>
        <w:tcPr>
          <w:tcW w:w="3312" w:type="dxa"/>
          <w:shd w:val="clear" w:color="auto" w:fill="auto"/>
          <w:vAlign w:val="bottom"/>
        </w:tcPr>
        <w:p w14:paraId="7CD012C9" w14:textId="77777777" w:rsidR="00F60D1E" w:rsidRPr="00832429" w:rsidRDefault="00E35AC7" w:rsidP="00832429">
          <w:pPr>
            <w:pStyle w:val="Footer"/>
            <w:jc w:val="right"/>
          </w:pPr>
          <w:r w:rsidRPr="00E50D92">
            <w:rPr>
              <w:noProof/>
            </w:rPr>
            <w:drawing>
              <wp:inline distT="0" distB="0" distL="0" distR="0" wp14:anchorId="333FEF05" wp14:editId="36C15787">
                <wp:extent cx="784860" cy="60960"/>
                <wp:effectExtent l="0" t="0" r="0" b="0"/>
                <wp:docPr id="12" name="Picture 4" descr="Description: EvoquaUR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scription: EvoquaUR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6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75B8B8F" w14:textId="77777777" w:rsidR="00F60D1E" w:rsidRDefault="00F60D1E" w:rsidP="00136EA2">
    <w:pPr>
      <w:pStyle w:val="FooterContactText"/>
      <w:spacing w:before="120"/>
      <w:ind w:right="-720"/>
      <w:jc w:val="right"/>
    </w:pPr>
    <w:r>
      <w:t xml:space="preserve">Page </w:t>
    </w:r>
    <w:r w:rsidR="008A11C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A11CF">
      <w:rPr>
        <w:rStyle w:val="PageNumber"/>
      </w:rPr>
      <w:fldChar w:fldCharType="separate"/>
    </w:r>
    <w:r w:rsidR="004A0F95">
      <w:rPr>
        <w:rStyle w:val="PageNumber"/>
        <w:noProof/>
      </w:rPr>
      <w:t>1</w:t>
    </w:r>
    <w:r w:rsidR="008A11CF">
      <w:rPr>
        <w:rStyle w:val="PageNumber"/>
      </w:rPr>
      <w:fldChar w:fldCharType="end"/>
    </w:r>
    <w:r>
      <w:rPr>
        <w:rStyle w:val="PageNumber"/>
      </w:rPr>
      <w:t xml:space="preserve"> of </w:t>
    </w:r>
    <w:r w:rsidR="008A11CF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A11CF">
      <w:rPr>
        <w:rStyle w:val="PageNumber"/>
      </w:rPr>
      <w:fldChar w:fldCharType="separate"/>
    </w:r>
    <w:r w:rsidR="004A0F95">
      <w:rPr>
        <w:rStyle w:val="PageNumber"/>
        <w:noProof/>
      </w:rPr>
      <w:t>1</w:t>
    </w:r>
    <w:r w:rsidR="008A11C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E863F" w14:textId="77777777" w:rsidR="000A70C7" w:rsidRDefault="000A70C7">
      <w:r>
        <w:separator/>
      </w:r>
    </w:p>
  </w:footnote>
  <w:footnote w:type="continuationSeparator" w:id="0">
    <w:p w14:paraId="7C9CD396" w14:textId="77777777" w:rsidR="000A70C7" w:rsidRDefault="000A7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2585C" w14:textId="77777777" w:rsidR="00F60D1E" w:rsidRDefault="00E35AC7" w:rsidP="006447E6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35F89AB7" wp14:editId="1D5438EC">
          <wp:simplePos x="0" y="0"/>
          <wp:positionH relativeFrom="page">
            <wp:posOffset>457200</wp:posOffset>
          </wp:positionH>
          <wp:positionV relativeFrom="page">
            <wp:posOffset>458470</wp:posOffset>
          </wp:positionV>
          <wp:extent cx="1185545" cy="942340"/>
          <wp:effectExtent l="0" t="0" r="0" b="0"/>
          <wp:wrapNone/>
          <wp:docPr id="9" name="Picture 1" descr="Description: Evoqu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Evoqua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942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FF0DC" w14:textId="77777777" w:rsidR="00F60D1E" w:rsidRDefault="00E35AC7">
    <w:pPr>
      <w:pStyle w:val="Header"/>
    </w:pPr>
    <w:r>
      <w:rPr>
        <w:noProof/>
      </w:rPr>
      <w:drawing>
        <wp:anchor distT="0" distB="0" distL="0" distR="0" simplePos="0" relativeHeight="251657728" behindDoc="0" locked="0" layoutInCell="1" allowOverlap="1" wp14:anchorId="479A51D5" wp14:editId="06422988">
          <wp:simplePos x="0" y="0"/>
          <wp:positionH relativeFrom="column">
            <wp:posOffset>-456565</wp:posOffset>
          </wp:positionH>
          <wp:positionV relativeFrom="paragraph">
            <wp:posOffset>0</wp:posOffset>
          </wp:positionV>
          <wp:extent cx="1188720" cy="944880"/>
          <wp:effectExtent l="0" t="0" r="0" b="7620"/>
          <wp:wrapSquare wrapText="bothSides"/>
          <wp:docPr id="11" name="Picture 4" descr="Description: Evoqu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Evoqua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72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2F"/>
    <w:rsid w:val="000047D8"/>
    <w:rsid w:val="000244BD"/>
    <w:rsid w:val="000931B2"/>
    <w:rsid w:val="000A4153"/>
    <w:rsid w:val="000A70C7"/>
    <w:rsid w:val="000B0D4F"/>
    <w:rsid w:val="000E0067"/>
    <w:rsid w:val="000E3947"/>
    <w:rsid w:val="000F413E"/>
    <w:rsid w:val="000F4D08"/>
    <w:rsid w:val="000F7359"/>
    <w:rsid w:val="0010586A"/>
    <w:rsid w:val="00112D4E"/>
    <w:rsid w:val="00126841"/>
    <w:rsid w:val="00136EA2"/>
    <w:rsid w:val="001408A4"/>
    <w:rsid w:val="00175DE0"/>
    <w:rsid w:val="001D6591"/>
    <w:rsid w:val="001E507E"/>
    <w:rsid w:val="001E637C"/>
    <w:rsid w:val="001E64DC"/>
    <w:rsid w:val="002324E0"/>
    <w:rsid w:val="00263BB2"/>
    <w:rsid w:val="00286414"/>
    <w:rsid w:val="002B03A2"/>
    <w:rsid w:val="003149F9"/>
    <w:rsid w:val="0034344E"/>
    <w:rsid w:val="00353E04"/>
    <w:rsid w:val="00382858"/>
    <w:rsid w:val="003C2AC6"/>
    <w:rsid w:val="003D7AE0"/>
    <w:rsid w:val="003E016B"/>
    <w:rsid w:val="003E2D4E"/>
    <w:rsid w:val="004276F2"/>
    <w:rsid w:val="0043200E"/>
    <w:rsid w:val="00451FD8"/>
    <w:rsid w:val="004716CA"/>
    <w:rsid w:val="004A0F95"/>
    <w:rsid w:val="004A561B"/>
    <w:rsid w:val="004D1B53"/>
    <w:rsid w:val="004E36E2"/>
    <w:rsid w:val="005172C6"/>
    <w:rsid w:val="0053060E"/>
    <w:rsid w:val="005541F5"/>
    <w:rsid w:val="005611C6"/>
    <w:rsid w:val="005720B0"/>
    <w:rsid w:val="00573599"/>
    <w:rsid w:val="00582093"/>
    <w:rsid w:val="0058489F"/>
    <w:rsid w:val="005A0681"/>
    <w:rsid w:val="005A0801"/>
    <w:rsid w:val="005A7B65"/>
    <w:rsid w:val="005B5F43"/>
    <w:rsid w:val="0063172F"/>
    <w:rsid w:val="006417E1"/>
    <w:rsid w:val="006447E6"/>
    <w:rsid w:val="006812D3"/>
    <w:rsid w:val="00692933"/>
    <w:rsid w:val="006B4562"/>
    <w:rsid w:val="00700145"/>
    <w:rsid w:val="00741132"/>
    <w:rsid w:val="00753025"/>
    <w:rsid w:val="007857DB"/>
    <w:rsid w:val="007F4181"/>
    <w:rsid w:val="00832429"/>
    <w:rsid w:val="00840E71"/>
    <w:rsid w:val="008A11CF"/>
    <w:rsid w:val="008F2681"/>
    <w:rsid w:val="00901516"/>
    <w:rsid w:val="00904CA9"/>
    <w:rsid w:val="009201F3"/>
    <w:rsid w:val="00924EA1"/>
    <w:rsid w:val="009275D7"/>
    <w:rsid w:val="00936BBE"/>
    <w:rsid w:val="00971FA1"/>
    <w:rsid w:val="00987422"/>
    <w:rsid w:val="009F2315"/>
    <w:rsid w:val="00A215D5"/>
    <w:rsid w:val="00A33484"/>
    <w:rsid w:val="00A759D0"/>
    <w:rsid w:val="00AA01F9"/>
    <w:rsid w:val="00AC5C28"/>
    <w:rsid w:val="00AD34BC"/>
    <w:rsid w:val="00AD4849"/>
    <w:rsid w:val="00AD64A3"/>
    <w:rsid w:val="00AF7486"/>
    <w:rsid w:val="00B04FC6"/>
    <w:rsid w:val="00B214D7"/>
    <w:rsid w:val="00B25019"/>
    <w:rsid w:val="00B86D29"/>
    <w:rsid w:val="00BB1641"/>
    <w:rsid w:val="00BF0B13"/>
    <w:rsid w:val="00C43847"/>
    <w:rsid w:val="00C7016E"/>
    <w:rsid w:val="00C839B9"/>
    <w:rsid w:val="00CA069C"/>
    <w:rsid w:val="00D02BD1"/>
    <w:rsid w:val="00D3211D"/>
    <w:rsid w:val="00D54D15"/>
    <w:rsid w:val="00D55188"/>
    <w:rsid w:val="00DE309B"/>
    <w:rsid w:val="00E07DF5"/>
    <w:rsid w:val="00E119BC"/>
    <w:rsid w:val="00E31DE8"/>
    <w:rsid w:val="00E35AC7"/>
    <w:rsid w:val="00E37D60"/>
    <w:rsid w:val="00E5509C"/>
    <w:rsid w:val="00E561CA"/>
    <w:rsid w:val="00EC2B81"/>
    <w:rsid w:val="00EE4894"/>
    <w:rsid w:val="00EF3E58"/>
    <w:rsid w:val="00F078C7"/>
    <w:rsid w:val="00F60D1E"/>
    <w:rsid w:val="00F6272C"/>
    <w:rsid w:val="00F67C26"/>
    <w:rsid w:val="00F93704"/>
    <w:rsid w:val="00F941E6"/>
    <w:rsid w:val="00FA40AF"/>
    <w:rsid w:val="00FB22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B23F9E"/>
  <w15:chartTrackingRefBased/>
  <w15:docId w15:val="{69D47B33-1D52-4899-BDE9-73EC6554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172F"/>
    <w:pPr>
      <w:spacing w:after="12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-Name">
    <w:name w:val="1-Name"/>
    <w:rsid w:val="00F0419F"/>
    <w:rPr>
      <w:rFonts w:ascii="Georgia" w:hAnsi="Georgia"/>
      <w:b/>
      <w:color w:val="EEECE1"/>
      <w:sz w:val="40"/>
    </w:rPr>
  </w:style>
  <w:style w:type="paragraph" w:styleId="Header">
    <w:name w:val="header"/>
    <w:basedOn w:val="Normal"/>
    <w:link w:val="HeaderChar"/>
    <w:uiPriority w:val="99"/>
    <w:unhideWhenUsed/>
    <w:rsid w:val="006447E6"/>
    <w:pPr>
      <w:tabs>
        <w:tab w:val="center" w:pos="4320"/>
        <w:tab w:val="right" w:pos="8640"/>
      </w:tabs>
      <w:spacing w:after="0" w:line="240" w:lineRule="auto"/>
      <w:jc w:val="left"/>
    </w:pPr>
    <w:rPr>
      <w:rFonts w:ascii="Cambria" w:eastAsia="Cambria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447E6"/>
  </w:style>
  <w:style w:type="paragraph" w:styleId="Footer">
    <w:name w:val="footer"/>
    <w:basedOn w:val="Normal"/>
    <w:link w:val="FooterChar"/>
    <w:uiPriority w:val="99"/>
    <w:unhideWhenUsed/>
    <w:rsid w:val="006447E6"/>
    <w:pPr>
      <w:tabs>
        <w:tab w:val="center" w:pos="4320"/>
        <w:tab w:val="right" w:pos="8640"/>
      </w:tabs>
      <w:spacing w:after="0" w:line="240" w:lineRule="auto"/>
      <w:jc w:val="left"/>
    </w:pPr>
    <w:rPr>
      <w:rFonts w:ascii="Cambria" w:eastAsia="Cambria" w:hAnsi="Cambr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447E6"/>
  </w:style>
  <w:style w:type="table" w:styleId="TableGrid">
    <w:name w:val="Table Grid"/>
    <w:basedOn w:val="TableNormal"/>
    <w:uiPriority w:val="59"/>
    <w:rsid w:val="009874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oterContactText">
    <w:name w:val="Footer Contact Text"/>
    <w:basedOn w:val="Footer"/>
    <w:qFormat/>
    <w:rsid w:val="000931B2"/>
    <w:rPr>
      <w:rFonts w:ascii="Arial" w:hAnsi="Arial"/>
      <w:color w:val="0B2E2B"/>
      <w:sz w:val="14"/>
    </w:rPr>
  </w:style>
  <w:style w:type="character" w:styleId="PageNumber">
    <w:name w:val="page number"/>
    <w:basedOn w:val="DefaultParagraphFont"/>
    <w:uiPriority w:val="99"/>
    <w:semiHidden/>
    <w:unhideWhenUsed/>
    <w:rsid w:val="009F2315"/>
  </w:style>
  <w:style w:type="paragraph" w:customStyle="1" w:styleId="BodyCopy">
    <w:name w:val="Body Copy"/>
    <w:basedOn w:val="Normal"/>
    <w:qFormat/>
    <w:rsid w:val="00126841"/>
    <w:pPr>
      <w:widowControl w:val="0"/>
      <w:autoSpaceDE w:val="0"/>
      <w:autoSpaceDN w:val="0"/>
      <w:adjustRightInd w:val="0"/>
      <w:spacing w:after="0" w:line="300" w:lineRule="auto"/>
    </w:pPr>
    <w:rPr>
      <w:rFonts w:ascii="Arial" w:eastAsia="Cambria" w:hAnsi="Arial" w:cs="Verdana"/>
      <w:color w:val="262626"/>
      <w:sz w:val="20"/>
    </w:rPr>
  </w:style>
  <w:style w:type="paragraph" w:styleId="BalloonText">
    <w:name w:val="Balloon Text"/>
    <w:basedOn w:val="Normal"/>
    <w:link w:val="BalloonTextChar"/>
    <w:rsid w:val="00AD34BC"/>
    <w:pPr>
      <w:spacing w:after="0" w:line="240" w:lineRule="auto"/>
      <w:jc w:val="left"/>
    </w:pPr>
    <w:rPr>
      <w:rFonts w:ascii="Lucida Grande" w:eastAsia="Cambria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D34BC"/>
    <w:rPr>
      <w:rFonts w:ascii="Lucida Grande" w:hAnsi="Lucida Grande" w:cs="Lucida Grande"/>
      <w:sz w:val="18"/>
      <w:szCs w:val="18"/>
    </w:rPr>
  </w:style>
  <w:style w:type="table" w:customStyle="1" w:styleId="Standard">
    <w:name w:val="Standard"/>
    <w:basedOn w:val="TableNormal"/>
    <w:uiPriority w:val="99"/>
    <w:rsid w:val="0063172F"/>
    <w:pPr>
      <w:suppressAutoHyphens/>
    </w:pPr>
    <w:rPr>
      <w:rFonts w:asciiTheme="minorHAnsi" w:eastAsiaTheme="minorHAnsi" w:hAnsiTheme="minorHAnsi" w:cstheme="minorBidi"/>
      <w:szCs w:val="22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tblPr/>
      <w:trPr>
        <w:tblHeader/>
      </w:trPr>
      <w:tcPr>
        <w:tcBorders>
          <w:bottom w:val="single" w:sz="8" w:space="0" w:color="auto"/>
        </w:tcBorders>
      </w:tcPr>
    </w:tblStylePr>
  </w:style>
  <w:style w:type="table" w:styleId="PlainTable1">
    <w:name w:val="Plain Table 1"/>
    <w:basedOn w:val="TableNormal"/>
    <w:rsid w:val="00175DE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175D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175D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175DE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175DE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201F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9201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Emphasis">
    <w:name w:val="Emphasis"/>
    <w:basedOn w:val="DefaultParagraphFont"/>
    <w:qFormat/>
    <w:rsid w:val="00FA40AF"/>
    <w:rPr>
      <w:i/>
      <w:iCs/>
    </w:rPr>
  </w:style>
  <w:style w:type="paragraph" w:styleId="ListParagraph">
    <w:name w:val="List Paragraph"/>
    <w:basedOn w:val="Normal"/>
    <w:qFormat/>
    <w:rsid w:val="003D7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.diaz\OneDrive%20-%20Evoqua%20Water%20Technologies%20LLC\Documents\Custom%20Office%20Templates\EW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9D55ECC9BC54EA127C322D596DDAE" ma:contentTypeVersion="2" ma:contentTypeDescription="Create a new document." ma:contentTypeScope="" ma:versionID="5ac4ae4950d5f02b5c0a4ee1b8e0c511">
  <xsd:schema xmlns:xsd="http://www.w3.org/2001/XMLSchema" xmlns:p="http://schemas.microsoft.com/office/2006/metadata/properties" xmlns:ns1="http://schemas.microsoft.com/sharepoint/v3" xmlns:ns2="54e64e97-148a-4bfd-a442-eca50c300a99" targetNamespace="http://schemas.microsoft.com/office/2006/metadata/properties" ma:root="true" ma:fieldsID="d4599a6e0cf26de1dc41a114e53e7b7b" ns1:_="" ns2:_="">
    <xsd:import namespace="http://schemas.microsoft.com/sharepoint/v3"/>
    <xsd:import namespace="54e64e97-148a-4bfd-a442-eca50c300a9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Welcome_x0020_Pag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54e64e97-148a-4bfd-a442-eca50c300a99" elementFormDefault="qualified">
    <xsd:import namespace="http://schemas.microsoft.com/office/2006/documentManagement/types"/>
    <xsd:element name="Display_x0020_on_x0020_Welcome_x0020_Page" ma:index="10" nillable="true" ma:displayName="Display on Welcome Page" ma:default="1" ma:internalName="Display_x0020_on_x0020_Welcome_x0020_Pag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play_x0020_on_x0020_Welcome_x0020_Page xmlns="54e64e97-148a-4bfd-a442-eca50c300a99">true</Display_x0020_on_x0020_Welcome_x0020_Page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1B8236-EE0D-4FE4-8026-CFFF0424C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e64e97-148a-4bfd-a442-eca50c300a9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9AEA6C-3F4B-48B0-8AAB-8F916D02D23C}">
  <ds:schemaRefs>
    <ds:schemaRef ds:uri="http://schemas.microsoft.com/office/2006/metadata/properties"/>
    <ds:schemaRef ds:uri="http://schemas.microsoft.com/office/infopath/2007/PartnerControls"/>
    <ds:schemaRef ds:uri="54e64e97-148a-4bfd-a442-eca50c300a9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BDD953E-D0EE-4B22-88CB-089CFA87D7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EWT Template</Template>
  <TotalTime>652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Eduardo</dc:creator>
  <cp:keywords/>
  <cp:lastModifiedBy>Jones, Tyler G</cp:lastModifiedBy>
  <cp:revision>40</cp:revision>
  <cp:lastPrinted>2013-12-27T17:26:00Z</cp:lastPrinted>
  <dcterms:created xsi:type="dcterms:W3CDTF">2020-06-29T19:01:00Z</dcterms:created>
  <dcterms:modified xsi:type="dcterms:W3CDTF">2021-05-26T19:48:00Z</dcterms:modified>
</cp:coreProperties>
</file>